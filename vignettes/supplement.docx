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67B" w:rsidRDefault="009963A1">
      <w:proofErr w:type="gramStart"/>
      <w:r>
        <w:t>Simulation.</w:t>
      </w:r>
      <w:proofErr w:type="gramEnd"/>
    </w:p>
    <w:p w:rsidR="009963A1" w:rsidRDefault="009963A1">
      <w:r>
        <w:t>Why are we simulating instead of something else?</w:t>
      </w:r>
    </w:p>
    <w:p w:rsidR="009963A1" w:rsidRDefault="009963A1"/>
    <w:p w:rsidR="009963A1" w:rsidRDefault="009963A1">
      <w:proofErr w:type="gramStart"/>
      <w:r>
        <w:t>Model fitting.</w:t>
      </w:r>
      <w:proofErr w:type="gramEnd"/>
    </w:p>
    <w:p w:rsidR="009963A1" w:rsidRDefault="009963A1"/>
    <w:p w:rsidR="009963A1" w:rsidRDefault="009963A1">
      <w:r>
        <w:t>How is it done? Any tricks?</w:t>
      </w:r>
    </w:p>
    <w:p w:rsidR="009963A1" w:rsidRDefault="009963A1"/>
    <w:p w:rsidR="009963A1" w:rsidRDefault="009963A1"/>
    <w:p w:rsidR="009963A1" w:rsidRDefault="009963A1"/>
    <w:p w:rsidR="009963A1" w:rsidRDefault="009963A1">
      <w:r>
        <w:t>MC Estimation.</w:t>
      </w:r>
    </w:p>
    <w:p w:rsidR="009963A1" w:rsidRDefault="009963A1"/>
    <w:p w:rsidR="009963A1" w:rsidRDefault="009963A1">
      <w:r>
        <w:t>How does this work, why do we do it this way?</w:t>
      </w:r>
    </w:p>
    <w:p w:rsidR="009963A1" w:rsidRDefault="00DF72EC">
      <w:r>
        <w:t>MCMCglmm?</w:t>
      </w:r>
      <w:bookmarkStart w:id="0" w:name="_GoBack"/>
      <w:bookmarkEnd w:id="0"/>
    </w:p>
    <w:p w:rsidR="009963A1" w:rsidRDefault="009963A1"/>
    <w:p w:rsidR="009963A1" w:rsidRDefault="009963A1"/>
    <w:p w:rsidR="009963A1" w:rsidRDefault="009963A1"/>
    <w:p w:rsidR="009963A1" w:rsidRDefault="009963A1">
      <w:r>
        <w:t>Power estimates.</w:t>
      </w:r>
    </w:p>
    <w:p w:rsidR="009963A1" w:rsidRDefault="009963A1"/>
    <w:p w:rsidR="009963A1" w:rsidRDefault="009963A1">
      <w:proofErr w:type="gramStart"/>
      <w:r>
        <w:t>Binomial confidence intervals.</w:t>
      </w:r>
      <w:proofErr w:type="gramEnd"/>
      <w:r>
        <w:t xml:space="preserve"> No special estimation for the curve.</w:t>
      </w:r>
    </w:p>
    <w:sectPr w:rsidR="009963A1" w:rsidSect="0048621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3A1"/>
    <w:rsid w:val="00486216"/>
    <w:rsid w:val="0072467B"/>
    <w:rsid w:val="00975411"/>
    <w:rsid w:val="009963A1"/>
    <w:rsid w:val="00BB2012"/>
    <w:rsid w:val="00DF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A4B8D-7C3C-4FE5-99C2-8C435E162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2D0226F2.dotm</Template>
  <TotalTime>4051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Landcare Research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Green</dc:creator>
  <cp:keywords/>
  <dc:description/>
  <cp:lastModifiedBy>Peter Green</cp:lastModifiedBy>
  <cp:revision>2</cp:revision>
  <dcterms:created xsi:type="dcterms:W3CDTF">2014-04-29T05:12:00Z</dcterms:created>
  <dcterms:modified xsi:type="dcterms:W3CDTF">2014-05-02T01:00:00Z</dcterms:modified>
</cp:coreProperties>
</file>